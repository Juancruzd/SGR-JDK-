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F3642C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67FB6544" w14:textId="2FA0EC2F" w:rsidR="00172D10" w:rsidRDefault="005F7733"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6AAAEF62" wp14:editId="16DEB036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upo 27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áfico 13" descr="hexágono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áfico 14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áfico 15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B890984" id="Grupo 27" o:spid="_x0000_s1026" alt="Formas hexagonales" style="position:absolute;margin-left:270.45pt;margin-top:-221.6pt;width:343.55pt;height:376.3pt;z-index:25165824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3" o:spid="_x0000_s1027" type="#_x0000_t75" alt="hexágono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">
                      <v:imagedata r:id="rId15" o:title="hexágono 1"/>
                    </v:shape>
                    <v:shape id="Gráfico 1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">
                      <v:imagedata r:id="rId16" o:title="hexágono 2"/>
                    </v:shape>
                    <v:shape id="Gráfico 15" o:spid="_x0000_s1029" type="#_x0000_t75" alt="hexágono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">
                      <v:imagedata r:id="rId17" o:title="hexágono 4"/>
                    </v:shape>
                    <v:shape id="Gráfico 1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">
                      <v:imagedata r:id="rId18" o:title="hexágono 3"/>
                    </v:shape>
                  </v:group>
                </w:pict>
              </mc:Fallback>
            </mc:AlternateContent>
          </w:r>
        </w:p>
        <w:tbl>
          <w:tblPr>
            <w:tblStyle w:val="Tablanormal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7B566278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3268D8EA" w14:textId="7EB697E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008B69B" wp14:editId="0047B069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ángulo 18" title="Líne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0C3D5776" id="Rectángulo 18" o:spid="_x0000_s1026" alt="Título: Línea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" fillcolor="#f3642c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64E9E47A" wp14:editId="7BEF1A1F">
                          <wp:extent cx="6697389" cy="771855"/>
                          <wp:effectExtent l="0" t="0" r="0" b="9525"/>
                          <wp:docPr id="24" name="Cuadro de texto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9E2A0BA" w14:textId="3305CF67" w:rsidR="002A2E02" w:rsidRPr="005F7733" w:rsidRDefault="005F7733" w:rsidP="002A2E02">
                                      <w:pPr>
                                        <w:pStyle w:val="Estilo1"/>
                                        <w:rPr>
                                          <w:b/>
                                          <w:sz w:val="60"/>
                                          <w:szCs w:val="60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val="es-MX" w:bidi="es-ES"/>
                                        </w:rPr>
                                        <w:t>Universidad De La Salle Bajío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64E9E47A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" filled="f" stroked="f">
                          <v:textbox>
                            <w:txbxContent>
                              <w:p w14:paraId="59E2A0BA" w14:textId="3305CF67" w:rsidR="002A2E02" w:rsidRPr="005F7733" w:rsidRDefault="005F7733" w:rsidP="002A2E02">
                                <w:pPr>
                                  <w:pStyle w:val="Estilo1"/>
                                  <w:rPr>
                                    <w:b/>
                                    <w:sz w:val="60"/>
                                    <w:szCs w:val="60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val="es-MX" w:bidi="es-ES"/>
                                  </w:rPr>
                                  <w:t>Universidad De La Salle Bajío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507700B2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3C0C9127" w14:textId="3E35538E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1ECA167E" wp14:editId="5C8E4A0E">
                          <wp:extent cx="4839234" cy="818968"/>
                          <wp:effectExtent l="0" t="0" r="0" b="635"/>
                          <wp:docPr id="25" name="Cuadro de texto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4839234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8C9332B" w14:textId="4D022F3D" w:rsidR="002A2E02" w:rsidRPr="005F7733" w:rsidRDefault="005F7733" w:rsidP="002A2E02">
                                      <w:pPr>
                                        <w:pStyle w:val="Subttulo"/>
                                        <w:jc w:val="center"/>
                                        <w:rPr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lang w:val="es-MX" w:bidi="es-ES"/>
                                        </w:rPr>
                                        <w:t>Ingeniería de Software y Sistemas Computacionales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1ECA167E" id="Cuadro de texto 25" o:spid="_x0000_s1027" type="#_x0000_t202" style="width:381.05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" filled="f" stroked="f">
                          <v:textbox>
                            <w:txbxContent>
                              <w:p w14:paraId="48C9332B" w14:textId="4D022F3D" w:rsidR="002A2E02" w:rsidRPr="005F7733" w:rsidRDefault="005F7733" w:rsidP="002A2E02">
                                <w:pPr>
                                  <w:pStyle w:val="Subttulo"/>
                                  <w:jc w:val="center"/>
                                  <w:rPr>
                                    <w:lang w:val="es-MX"/>
                                  </w:rPr>
                                </w:pPr>
                                <w:r>
                                  <w:rPr>
                                    <w:lang w:val="es-MX" w:bidi="es-ES"/>
                                  </w:rPr>
                                  <w:t>Ingeniería de Software y Sistemas Computacionales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49294CE0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F3642C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5EB7D591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F1D5A" w:themeFill="accent1"/>
                <w:vAlign w:val="center"/>
              </w:tcPr>
              <w:p w14:paraId="006285E8" w14:textId="45DC763E" w:rsidR="002A2E02" w:rsidRPr="005D120C" w:rsidRDefault="00F843C3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noProof/>
                    <w:sz w:val="24"/>
                  </w:rPr>
                  <w:drawing>
                    <wp:anchor distT="0" distB="0" distL="114300" distR="114300" simplePos="0" relativeHeight="251671552" behindDoc="0" locked="0" layoutInCell="1" allowOverlap="1" wp14:anchorId="546A483E" wp14:editId="155C06D8">
                      <wp:simplePos x="0" y="0"/>
                      <wp:positionH relativeFrom="column">
                        <wp:posOffset>5335905</wp:posOffset>
                      </wp:positionH>
                      <wp:positionV relativeFrom="paragraph">
                        <wp:posOffset>922020</wp:posOffset>
                      </wp:positionV>
                      <wp:extent cx="862330" cy="1073150"/>
                      <wp:effectExtent l="0" t="0" r="0" b="0"/>
                      <wp:wrapNone/>
                      <wp:docPr id="6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62330" cy="10731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D1710B"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78720" behindDoc="1" locked="0" layoutInCell="1" allowOverlap="1" wp14:anchorId="710F3378" wp14:editId="35B11578">
                          <wp:simplePos x="0" y="0"/>
                          <wp:positionH relativeFrom="column">
                            <wp:posOffset>669925</wp:posOffset>
                          </wp:positionH>
                          <wp:positionV relativeFrom="paragraph">
                            <wp:posOffset>384175</wp:posOffset>
                          </wp:positionV>
                          <wp:extent cx="6306820" cy="676275"/>
                          <wp:effectExtent l="0" t="0" r="0" b="9525"/>
                          <wp:wrapTight wrapText="bothSides">
                            <wp:wrapPolygon edited="0">
                              <wp:start x="130" y="0"/>
                              <wp:lineTo x="130" y="21296"/>
                              <wp:lineTo x="21400" y="21296"/>
                              <wp:lineTo x="21400" y="0"/>
                              <wp:lineTo x="130" y="0"/>
                            </wp:wrapPolygon>
                          </wp:wrapTight>
                          <wp:docPr id="26" name="Cuadro de texto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306820" cy="676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BD46B30" w14:textId="555E918D" w:rsidR="005D120C" w:rsidRPr="00DA3BB9" w:rsidRDefault="00DA3BB9" w:rsidP="005D120C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MX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MX" w:bidi="es-ES"/>
                                        </w:rPr>
                                        <w:t>“</w:t>
                                      </w:r>
                                      <w:r w:rsidR="00125A16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MX" w:bidi="es-ES"/>
                                        </w:rPr>
                                        <w:t xml:space="preserve">Análisis de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56"/>
                                          <w:szCs w:val="56"/>
                                          <w:lang w:val="es-MX" w:bidi="es-ES"/>
                                        </w:rPr>
                                        <w:t>Perfilados”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710F3378" id="Cuadro de texto 26" o:spid="_x0000_s1028" type="#_x0000_t202" style="position:absolute;left:0;text-align:left;margin-left:52.75pt;margin-top:30.25pt;width:496.6pt;height:53.2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" filled="f" stroked="f">
                          <v:textbox>
                            <w:txbxContent>
                              <w:p w14:paraId="0BD46B30" w14:textId="555E918D" w:rsidR="005D120C" w:rsidRPr="00DA3BB9" w:rsidRDefault="00DA3BB9" w:rsidP="005D120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MX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MX" w:bidi="es-ES"/>
                                  </w:rPr>
                                  <w:t>“</w:t>
                                </w:r>
                                <w:r w:rsidR="00125A16"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MX" w:bidi="es-ES"/>
                                  </w:rPr>
                                  <w:t xml:space="preserve">Análisis de 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56"/>
                                    <w:lang w:val="es-MX" w:bidi="es-ES"/>
                                  </w:rPr>
                                  <w:t>Perfilados”</w:t>
                                </w:r>
                              </w:p>
                            </w:txbxContent>
                          </v:textbox>
                          <w10:wrap type="tight"/>
                        </v:shape>
                      </w:pict>
                    </mc:Fallback>
                  </mc:AlternateContent>
                </w:r>
              </w:p>
            </w:tc>
          </w:tr>
          <w:tr w:rsidR="005D120C" w14:paraId="1F1F30E3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D891609" w14:textId="6A1219DE" w:rsidR="002A2E02" w:rsidRPr="00AB3053" w:rsidRDefault="00AB3053" w:rsidP="00AB3053">
                <w:pPr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52"/>
                    <w:szCs w:val="4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F3642C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74624" behindDoc="0" locked="0" layoutInCell="1" allowOverlap="1" wp14:anchorId="47C43737" wp14:editId="48D44A04">
                          <wp:simplePos x="0" y="0"/>
                          <wp:positionH relativeFrom="column">
                            <wp:posOffset>215265</wp:posOffset>
                          </wp:positionH>
                          <wp:positionV relativeFrom="paragraph">
                            <wp:posOffset>-8890</wp:posOffset>
                          </wp:positionV>
                          <wp:extent cx="5067300" cy="2823210"/>
                          <wp:effectExtent l="0" t="0" r="0" b="0"/>
                          <wp:wrapNone/>
                          <wp:docPr id="17" name="Cuadro de texto 17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67300" cy="28232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07E41FD" w14:textId="132850B9" w:rsidR="00AB3053" w:rsidRPr="00AB3053" w:rsidRDefault="00AB3053" w:rsidP="00AB3053">
                                      <w:pPr>
                                        <w:pStyle w:val="Ttulo2"/>
                                        <w:rPr>
                                          <w:sz w:val="40"/>
                                          <w:szCs w:val="36"/>
                                          <w:lang w:val="es-MX" w:bidi="es-ES"/>
                                        </w:rPr>
                                      </w:pPr>
                                      <w:r w:rsidRPr="00AB3053">
                                        <w:rPr>
                                          <w:sz w:val="40"/>
                                          <w:szCs w:val="36"/>
                                          <w:lang w:val="es-MX" w:bidi="es-ES"/>
                                        </w:rPr>
                                        <w:t>Karol Mandujano Quijas</w:t>
                                      </w:r>
                                    </w:p>
                                    <w:p w14:paraId="368DAA5D" w14:textId="77777777" w:rsidR="00AB3053" w:rsidRPr="00AB3053" w:rsidRDefault="00AB3053" w:rsidP="00AB3053">
                                      <w:pPr>
                                        <w:rPr>
                                          <w:sz w:val="32"/>
                                          <w:szCs w:val="32"/>
                                          <w:lang w:val="es-MX" w:bidi="es-ES"/>
                                        </w:rPr>
                                      </w:pPr>
                                    </w:p>
                                    <w:p w14:paraId="6FBB5FA0" w14:textId="618416E6" w:rsidR="00AB3053" w:rsidRPr="00AB3053" w:rsidRDefault="00AB3053" w:rsidP="00AB3053">
                                      <w:pPr>
                                        <w:pStyle w:val="Ttulo2"/>
                                        <w:rPr>
                                          <w:sz w:val="40"/>
                                          <w:szCs w:val="36"/>
                                          <w:lang w:val="es-MX" w:bidi="es-ES"/>
                                        </w:rPr>
                                      </w:pPr>
                                      <w:r w:rsidRPr="00AB3053">
                                        <w:rPr>
                                          <w:sz w:val="40"/>
                                          <w:szCs w:val="36"/>
                                          <w:lang w:val="es-MX" w:bidi="es-ES"/>
                                        </w:rPr>
                                        <w:t>Juan de Dios Guadalupe Cruz Delgado</w:t>
                                      </w:r>
                                    </w:p>
                                    <w:p w14:paraId="2471355C" w14:textId="77777777" w:rsidR="00AB3053" w:rsidRPr="00AB3053" w:rsidRDefault="00AB3053" w:rsidP="00AB3053">
                                      <w:pPr>
                                        <w:rPr>
                                          <w:sz w:val="32"/>
                                          <w:szCs w:val="32"/>
                                          <w:lang w:val="es-MX" w:bidi="es-ES"/>
                                        </w:rPr>
                                      </w:pPr>
                                    </w:p>
                                    <w:p w14:paraId="63A8D8D3" w14:textId="4192C391" w:rsidR="00AB3053" w:rsidRPr="00AB3053" w:rsidRDefault="00AB3053" w:rsidP="00AB3053">
                                      <w:pPr>
                                        <w:pStyle w:val="Ttulo2"/>
                                        <w:rPr>
                                          <w:sz w:val="40"/>
                                          <w:szCs w:val="36"/>
                                          <w:lang w:val="es-MX" w:bidi="es-ES"/>
                                        </w:rPr>
                                      </w:pPr>
                                      <w:r w:rsidRPr="00AB3053">
                                        <w:rPr>
                                          <w:sz w:val="40"/>
                                          <w:szCs w:val="36"/>
                                          <w:lang w:val="es-MX" w:bidi="es-ES"/>
                                        </w:rPr>
                                        <w:t>Diego Duarte Guerrero</w:t>
                                      </w:r>
                                    </w:p>
                                    <w:p w14:paraId="02505F83" w14:textId="36657388" w:rsidR="00AB3053" w:rsidRPr="00AB3053" w:rsidRDefault="00AB3053" w:rsidP="00AB3053">
                                      <w:pPr>
                                        <w:pStyle w:val="Ttulo2"/>
                                        <w:rPr>
                                          <w:lang w:val="es-MX" w:bidi="es-E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 w14:anchorId="47C43737" id="Cuadro de texto 17" o:spid="_x0000_s1029" type="#_x0000_t202" style="position:absolute;margin-left:16.95pt;margin-top:-.7pt;width:399pt;height:222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" filled="f" stroked="f">
                          <v:textbox>
                            <w:txbxContent>
                              <w:p w14:paraId="507E41FD" w14:textId="132850B9" w:rsidR="00AB3053" w:rsidRPr="00AB3053" w:rsidRDefault="00AB3053" w:rsidP="00AB3053">
                                <w:pPr>
                                  <w:pStyle w:val="Ttulo2"/>
                                  <w:rPr>
                                    <w:sz w:val="40"/>
                                    <w:szCs w:val="36"/>
                                    <w:lang w:val="es-MX" w:bidi="es-ES"/>
                                  </w:rPr>
                                </w:pPr>
                                <w:r w:rsidRPr="00AB3053">
                                  <w:rPr>
                                    <w:sz w:val="40"/>
                                    <w:szCs w:val="36"/>
                                    <w:lang w:val="es-MX" w:bidi="es-ES"/>
                                  </w:rPr>
                                  <w:t>Karol Mandujano Quijas</w:t>
                                </w:r>
                              </w:p>
                              <w:p w14:paraId="368DAA5D" w14:textId="77777777" w:rsidR="00AB3053" w:rsidRPr="00AB3053" w:rsidRDefault="00AB3053" w:rsidP="00AB3053">
                                <w:pPr>
                                  <w:rPr>
                                    <w:sz w:val="32"/>
                                    <w:szCs w:val="32"/>
                                    <w:lang w:val="es-MX" w:bidi="es-ES"/>
                                  </w:rPr>
                                </w:pPr>
                              </w:p>
                              <w:p w14:paraId="6FBB5FA0" w14:textId="618416E6" w:rsidR="00AB3053" w:rsidRPr="00AB3053" w:rsidRDefault="00AB3053" w:rsidP="00AB3053">
                                <w:pPr>
                                  <w:pStyle w:val="Ttulo2"/>
                                  <w:rPr>
                                    <w:sz w:val="40"/>
                                    <w:szCs w:val="36"/>
                                    <w:lang w:val="es-MX" w:bidi="es-ES"/>
                                  </w:rPr>
                                </w:pPr>
                                <w:r w:rsidRPr="00AB3053">
                                  <w:rPr>
                                    <w:sz w:val="40"/>
                                    <w:szCs w:val="36"/>
                                    <w:lang w:val="es-MX" w:bidi="es-ES"/>
                                  </w:rPr>
                                  <w:t>Juan de Dios Guadalupe Cruz Delgado</w:t>
                                </w:r>
                              </w:p>
                              <w:p w14:paraId="2471355C" w14:textId="77777777" w:rsidR="00AB3053" w:rsidRPr="00AB3053" w:rsidRDefault="00AB3053" w:rsidP="00AB3053">
                                <w:pPr>
                                  <w:rPr>
                                    <w:sz w:val="32"/>
                                    <w:szCs w:val="32"/>
                                    <w:lang w:val="es-MX" w:bidi="es-ES"/>
                                  </w:rPr>
                                </w:pPr>
                              </w:p>
                              <w:p w14:paraId="63A8D8D3" w14:textId="4192C391" w:rsidR="00AB3053" w:rsidRPr="00AB3053" w:rsidRDefault="00AB3053" w:rsidP="00AB3053">
                                <w:pPr>
                                  <w:pStyle w:val="Ttulo2"/>
                                  <w:rPr>
                                    <w:sz w:val="40"/>
                                    <w:szCs w:val="36"/>
                                    <w:lang w:val="es-MX" w:bidi="es-ES"/>
                                  </w:rPr>
                                </w:pPr>
                                <w:r w:rsidRPr="00AB3053">
                                  <w:rPr>
                                    <w:sz w:val="40"/>
                                    <w:szCs w:val="36"/>
                                    <w:lang w:val="es-MX" w:bidi="es-ES"/>
                                  </w:rPr>
                                  <w:t>Diego Duarte Guerrero</w:t>
                                </w:r>
                              </w:p>
                              <w:p w14:paraId="02505F83" w14:textId="36657388" w:rsidR="00AB3053" w:rsidRPr="00AB3053" w:rsidRDefault="00AB3053" w:rsidP="00AB3053">
                                <w:pPr>
                                  <w:pStyle w:val="Ttulo2"/>
                                  <w:rPr>
                                    <w:lang w:val="es-MX" w:bidi="es-ES"/>
                                  </w:rPr>
                                </w:pP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AB3053" w14:paraId="4CBA41A4" w14:textId="77777777" w:rsidTr="005D120C">
            <w:trPr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4F034D53" w14:textId="3D2ADFA3" w:rsidR="00AB3053" w:rsidRPr="00AB3053" w:rsidRDefault="00AB3053" w:rsidP="00AB3053">
                <w:pPr>
                  <w:rPr>
                    <w:rFonts w:asciiTheme="majorHAnsi" w:eastAsiaTheme="majorEastAsia" w:hAnsiTheme="majorHAnsi" w:cstheme="majorBidi"/>
                    <w:color w:val="F3642C" w:themeColor="text2"/>
                    <w:spacing w:val="5"/>
                    <w:kern w:val="28"/>
                    <w:sz w:val="52"/>
                    <w:szCs w:val="44"/>
                    <w14:ligatures w14:val="standardContextual"/>
                    <w14:cntxtAlts/>
                  </w:rPr>
                </w:pPr>
              </w:p>
            </w:tc>
          </w:tr>
        </w:tbl>
        <w:p w14:paraId="70C83D4A" w14:textId="4272933E" w:rsidR="00AB3053" w:rsidRPr="00AB3053" w:rsidRDefault="00AB3053" w:rsidP="001C62C8">
          <w:pPr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sz w:val="24"/>
            </w:rPr>
            <w:drawing>
              <wp:anchor distT="0" distB="0" distL="114300" distR="114300" simplePos="0" relativeHeight="251673600" behindDoc="0" locked="0" layoutInCell="1" allowOverlap="1" wp14:anchorId="4EB82360" wp14:editId="4B6156CA">
                <wp:simplePos x="0" y="0"/>
                <wp:positionH relativeFrom="column">
                  <wp:posOffset>4615815</wp:posOffset>
                </wp:positionH>
                <wp:positionV relativeFrom="paragraph">
                  <wp:posOffset>7110897</wp:posOffset>
                </wp:positionV>
                <wp:extent cx="847725" cy="908685"/>
                <wp:effectExtent l="0" t="0" r="9525" b="5715"/>
                <wp:wrapThrough wrapText="bothSides">
                  <wp:wrapPolygon edited="0">
                    <wp:start x="0" y="0"/>
                    <wp:lineTo x="0" y="21283"/>
                    <wp:lineTo x="21357" y="21283"/>
                    <wp:lineTo x="21357" y="0"/>
                    <wp:lineTo x="0" y="0"/>
                  </wp:wrapPolygon>
                </wp:wrapThrough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sz w:val="24"/>
            </w:rPr>
            <w:drawing>
              <wp:anchor distT="0" distB="0" distL="114300" distR="114300" simplePos="0" relativeHeight="251672576" behindDoc="0" locked="0" layoutInCell="1" allowOverlap="1" wp14:anchorId="32895661" wp14:editId="3F590739">
                <wp:simplePos x="0" y="0"/>
                <wp:positionH relativeFrom="column">
                  <wp:posOffset>4610769</wp:posOffset>
                </wp:positionH>
                <wp:positionV relativeFrom="paragraph">
                  <wp:posOffset>6085305</wp:posOffset>
                </wp:positionV>
                <wp:extent cx="853440" cy="1000125"/>
                <wp:effectExtent l="0" t="0" r="3810" b="9525"/>
                <wp:wrapThrough wrapText="bothSides">
                  <wp:wrapPolygon edited="0">
                    <wp:start x="0" y="0"/>
                    <wp:lineTo x="0" y="21394"/>
                    <wp:lineTo x="21214" y="21394"/>
                    <wp:lineTo x="21214" y="0"/>
                    <wp:lineTo x="0" y="0"/>
                  </wp:wrapPolygon>
                </wp:wrapThrough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3440" cy="10001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Theme="majorHAnsi" w:eastAsiaTheme="majorEastAsia" w:hAnsiTheme="majorHAnsi" w:cstheme="majorBidi"/>
              <w:noProof/>
              <w:color w:val="F3642C" w:themeColor="text2"/>
              <w:spacing w:val="5"/>
              <w:kern w:val="28"/>
              <w:sz w:val="96"/>
              <w:szCs w:val="56"/>
              <w:lang w:bidi="es-ES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3289CFE4" wp14:editId="1BEE0A7F">
                    <wp:simplePos x="0" y="0"/>
                    <wp:positionH relativeFrom="column">
                      <wp:posOffset>-1010285</wp:posOffset>
                    </wp:positionH>
                    <wp:positionV relativeFrom="paragraph">
                      <wp:posOffset>8532495</wp:posOffset>
                    </wp:positionV>
                    <wp:extent cx="4839234" cy="818968"/>
                    <wp:effectExtent l="0" t="0" r="0" b="635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39234" cy="8189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EAFB4" w14:textId="242D252B" w:rsidR="005F7733" w:rsidRPr="00AB3053" w:rsidRDefault="005F7733" w:rsidP="005F7733">
                                <w:pPr>
                                  <w:pStyle w:val="Subttulo"/>
                                  <w:jc w:val="center"/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</w:pPr>
                                <w:r w:rsidRPr="00AB3053"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  <w:t>Catedrático: Miguel Salvador Gómez Díaz</w:t>
                                </w:r>
                              </w:p>
                              <w:p w14:paraId="72F7B69D" w14:textId="745166A0" w:rsidR="005F7733" w:rsidRPr="00AB3053" w:rsidRDefault="00125A16" w:rsidP="005F7733">
                                <w:pPr>
                                  <w:pStyle w:val="Ttulo2"/>
                                  <w:jc w:val="center"/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</w:pPr>
                                <w:r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  <w:t>02</w:t>
                                </w:r>
                                <w:r w:rsidR="005F7733" w:rsidRPr="00AB3053"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  <w:t>/</w:t>
                                </w:r>
                                <w:r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  <w:t>septiembre</w:t>
                                </w:r>
                                <w:r w:rsidR="005F7733" w:rsidRPr="00AB3053">
                                  <w:rPr>
                                    <w:sz w:val="24"/>
                                    <w:szCs w:val="22"/>
                                    <w:lang w:val="es-MX" w:bidi="es-ES"/>
                                  </w:rPr>
                                  <w:t>/2020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289CFE4" id="Cuadro de texto 3" o:spid="_x0000_s1030" type="#_x0000_t202" style="position:absolute;margin-left:-79.55pt;margin-top:671.85pt;width:381.05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" filled="f" stroked="f">
                    <v:textbox>
                      <w:txbxContent>
                        <w:p w14:paraId="635EAFB4" w14:textId="242D252B" w:rsidR="005F7733" w:rsidRPr="00AB3053" w:rsidRDefault="005F7733" w:rsidP="005F7733">
                          <w:pPr>
                            <w:pStyle w:val="Subttulo"/>
                            <w:jc w:val="center"/>
                            <w:rPr>
                              <w:sz w:val="24"/>
                              <w:szCs w:val="22"/>
                              <w:lang w:val="es-MX" w:bidi="es-ES"/>
                            </w:rPr>
                          </w:pPr>
                          <w:r w:rsidRPr="00AB3053">
                            <w:rPr>
                              <w:sz w:val="24"/>
                              <w:szCs w:val="22"/>
                              <w:lang w:val="es-MX" w:bidi="es-ES"/>
                            </w:rPr>
                            <w:t>Catedrático: Miguel Salvador Gómez Díaz</w:t>
                          </w:r>
                        </w:p>
                        <w:p w14:paraId="72F7B69D" w14:textId="745166A0" w:rsidR="005F7733" w:rsidRPr="00AB3053" w:rsidRDefault="00125A16" w:rsidP="005F7733">
                          <w:pPr>
                            <w:pStyle w:val="Ttulo2"/>
                            <w:jc w:val="center"/>
                            <w:rPr>
                              <w:sz w:val="24"/>
                              <w:szCs w:val="22"/>
                              <w:lang w:val="es-MX" w:bidi="es-ES"/>
                            </w:rPr>
                          </w:pPr>
                          <w:r>
                            <w:rPr>
                              <w:sz w:val="24"/>
                              <w:szCs w:val="22"/>
                              <w:lang w:val="es-MX" w:bidi="es-ES"/>
                            </w:rPr>
                            <w:t>02</w:t>
                          </w:r>
                          <w:r w:rsidR="005F7733" w:rsidRPr="00AB3053">
                            <w:rPr>
                              <w:sz w:val="24"/>
                              <w:szCs w:val="22"/>
                              <w:lang w:val="es-MX" w:bidi="es-ES"/>
                            </w:rPr>
                            <w:t>/</w:t>
                          </w:r>
                          <w:r>
                            <w:rPr>
                              <w:sz w:val="24"/>
                              <w:szCs w:val="22"/>
                              <w:lang w:val="es-MX" w:bidi="es-ES"/>
                            </w:rPr>
                            <w:t>septiembre</w:t>
                          </w:r>
                          <w:r w:rsidR="005F7733" w:rsidRPr="00AB3053">
                            <w:rPr>
                              <w:sz w:val="24"/>
                              <w:szCs w:val="22"/>
                              <w:lang w:val="es-MX" w:bidi="es-ES"/>
                            </w:rPr>
                            <w:t>/2020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15900889" wp14:editId="532DBC6B">
                    <wp:simplePos x="0" y="0"/>
                    <wp:positionH relativeFrom="column">
                      <wp:posOffset>3188970</wp:posOffset>
                    </wp:positionH>
                    <wp:positionV relativeFrom="paragraph">
                      <wp:posOffset>6456812</wp:posOffset>
                    </wp:positionV>
                    <wp:extent cx="4088749" cy="3393580"/>
                    <wp:effectExtent l="0" t="0" r="7620" b="0"/>
                    <wp:wrapNone/>
                    <wp:docPr id="28" name="Grupo 28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áfico 19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áfico 20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áfico 21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1FB0F4F4" id="Grupo 28" o:spid="_x0000_s1026" alt="Formas hexagonales" style="position:absolute;margin-left:251.1pt;margin-top:508.4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">
                    <v:shape id="Gráfico 19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">
                      <v:imagedata r:id="rId16" o:title="hexágono 2"/>
                    </v:shape>
                    <v:shape id="Gráfico 20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">
                      <v:imagedata r:id="rId18" o:title="hexágono 3"/>
                    </v:shape>
                    <v:shape id="Gráfico 21" o:spid="_x0000_s1029" type="#_x0000_t75" alt="hexágono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">
                      <v:imagedata r:id="rId17" o:title="hexágono 4"/>
                    </v:shape>
                  </v:group>
                </w:pict>
              </mc:Fallback>
            </mc:AlternateContent>
          </w:r>
          <w:r w:rsidR="005F7733">
            <w:rPr>
              <w:noProof/>
            </w:rPr>
            <w:drawing>
              <wp:anchor distT="0" distB="0" distL="114300" distR="114300" simplePos="0" relativeHeight="251669504" behindDoc="1" locked="0" layoutInCell="1" allowOverlap="1" wp14:anchorId="033BB0F9" wp14:editId="34C2C698">
                <wp:simplePos x="0" y="0"/>
                <wp:positionH relativeFrom="column">
                  <wp:posOffset>-60594</wp:posOffset>
                </wp:positionH>
                <wp:positionV relativeFrom="paragraph">
                  <wp:posOffset>264881</wp:posOffset>
                </wp:positionV>
                <wp:extent cx="3703955" cy="1043940"/>
                <wp:effectExtent l="0" t="0" r="0" b="3810"/>
                <wp:wrapTight wrapText="bothSides">
                  <wp:wrapPolygon edited="0">
                    <wp:start x="1777" y="0"/>
                    <wp:lineTo x="1222" y="394"/>
                    <wp:lineTo x="111" y="4336"/>
                    <wp:lineTo x="0" y="14584"/>
                    <wp:lineTo x="444" y="18920"/>
                    <wp:lineTo x="667" y="20102"/>
                    <wp:lineTo x="4777" y="21285"/>
                    <wp:lineTo x="7776" y="21285"/>
                    <wp:lineTo x="8332" y="21285"/>
                    <wp:lineTo x="8887" y="21285"/>
                    <wp:lineTo x="9998" y="19708"/>
                    <wp:lineTo x="13220" y="18920"/>
                    <wp:lineTo x="21441" y="14584"/>
                    <wp:lineTo x="21441" y="10642"/>
                    <wp:lineTo x="19219" y="5124"/>
                    <wp:lineTo x="16219" y="0"/>
                    <wp:lineTo x="1777" y="0"/>
                  </wp:wrapPolygon>
                </wp:wrapTight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3955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62C8">
            <w:rPr>
              <w:rFonts w:asciiTheme="majorHAnsi" w:eastAsiaTheme="majorEastAsia" w:hAnsiTheme="majorHAnsi" w:cstheme="majorBidi"/>
              <w:color w:val="F3642C" w:themeColor="text2"/>
              <w:spacing w:val="5"/>
              <w:kern w:val="28"/>
              <w:sz w:val="96"/>
              <w:szCs w:val="56"/>
              <w:lang w:bidi="es-ES"/>
              <w14:ligatures w14:val="standardContextual"/>
              <w14:cntxtAlts/>
            </w:rPr>
            <w:br w:type="page"/>
          </w:r>
        </w:p>
      </w:sdtContent>
    </w:sdt>
    <w:p w14:paraId="547A01CB" w14:textId="091E9DB3" w:rsidR="00AB3053" w:rsidRDefault="00AB3053" w:rsidP="00AB3053">
      <w:pPr>
        <w:pStyle w:val="TtuloDO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9BD1D" wp14:editId="3B7D631B">
                <wp:simplePos x="0" y="0"/>
                <wp:positionH relativeFrom="column">
                  <wp:posOffset>-453390</wp:posOffset>
                </wp:positionH>
                <wp:positionV relativeFrom="paragraph">
                  <wp:posOffset>-655320</wp:posOffset>
                </wp:positionV>
                <wp:extent cx="152400" cy="10058400"/>
                <wp:effectExtent l="19050" t="19050" r="1905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66C1C" id="Rectángulo 22" o:spid="_x0000_s1026" style="position:absolute;margin-left:-35.7pt;margin-top:-51.6pt;width:12pt;height:1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" fillcolor="#3f1d5a [3204]" strokecolor="#1f0e2c [1604]" strokeweight="2.25pt"/>
            </w:pict>
          </mc:Fallback>
        </mc:AlternateContent>
      </w:r>
      <w:r>
        <w:t>Problemática</w:t>
      </w:r>
    </w:p>
    <w:p w14:paraId="67A3B6BD" w14:textId="1EF2BC99" w:rsidR="00AB3053" w:rsidRDefault="00AB3053" w:rsidP="00AB3053">
      <w:pPr>
        <w:pStyle w:val="CuerpoDOC"/>
      </w:pPr>
      <w:r>
        <w:t>Personas que en el día a día requieren de los servicios de otra gente tales como: actividades domésticas o cualquier actividad cotidiana y que en situaciones se ven preocupadas porque les es difícil conseguir a la persona indicada para esa actividad o no tienen idea de en qué lugar pueden conseguirla.</w:t>
      </w:r>
    </w:p>
    <w:p w14:paraId="09CD851F" w14:textId="77777777" w:rsidR="00DF0DE2" w:rsidRDefault="00DF0DE2" w:rsidP="00AB3053">
      <w:pPr>
        <w:pStyle w:val="TtuloDOC"/>
      </w:pPr>
    </w:p>
    <w:p w14:paraId="3818B36B" w14:textId="4D315EEB" w:rsidR="00AB3053" w:rsidRPr="00DF0DE2" w:rsidRDefault="00DF0DE2" w:rsidP="00DF0DE2">
      <w:pPr>
        <w:pStyle w:val="TtuloDOC"/>
      </w:pPr>
      <w:r w:rsidRPr="00DF0DE2">
        <w:t>Requerimientos Funcionales</w:t>
      </w:r>
    </w:p>
    <w:p w14:paraId="50034F80" w14:textId="7BDE6276" w:rsidR="003E1B8A" w:rsidRDefault="003E1B8A" w:rsidP="00640BD1">
      <w:pPr>
        <w:pStyle w:val="CuerpoDOC"/>
      </w:pPr>
      <w:r>
        <w:t>RF01- Ambos tipos de usuarios al momento de ingresar van a visualizar una “</w:t>
      </w:r>
      <w:proofErr w:type="spellStart"/>
      <w:r>
        <w:t>one</w:t>
      </w:r>
      <w:proofErr w:type="spellEnd"/>
      <w:r>
        <w:t xml:space="preserve"> page” que los redirigirá ha el registro o inicio de sesión según sea su caso.</w:t>
      </w:r>
    </w:p>
    <w:p w14:paraId="3E4F68E9" w14:textId="0E2D2B6E" w:rsidR="00DF0DE2" w:rsidRPr="00640BD1" w:rsidRDefault="00640BD1" w:rsidP="00640BD1">
      <w:pPr>
        <w:pStyle w:val="CuerpoDOC"/>
      </w:pPr>
      <w:r>
        <w:t>RF0</w:t>
      </w:r>
      <w:r w:rsidR="003E1B8A">
        <w:t>2</w:t>
      </w:r>
      <w:r>
        <w:t xml:space="preserve">- </w:t>
      </w:r>
      <w:r w:rsidR="00DF0DE2" w:rsidRPr="00640BD1">
        <w:t>El usuario-solicitante</w:t>
      </w:r>
      <w:r w:rsidR="006D34DF">
        <w:t xml:space="preserve"> y/o usuario-trabajador</w:t>
      </w:r>
      <w:r w:rsidR="00DF0DE2" w:rsidRPr="00640BD1">
        <w:t xml:space="preserve"> debe ingresar al sistema y se debe registrar con sus datos personales (</w:t>
      </w:r>
      <w:r w:rsidR="00026ED6">
        <w:t>n</w:t>
      </w:r>
      <w:r w:rsidR="00DF0DE2" w:rsidRPr="00640BD1">
        <w:t xml:space="preserve">ombre, </w:t>
      </w:r>
      <w:r w:rsidR="00026ED6">
        <w:t>a</w:t>
      </w:r>
      <w:r w:rsidR="00DF0DE2" w:rsidRPr="00640BD1">
        <w:t xml:space="preserve">pellido, </w:t>
      </w:r>
      <w:r w:rsidR="00026ED6">
        <w:t>e</w:t>
      </w:r>
      <w:r w:rsidR="00DF0DE2" w:rsidRPr="00640BD1">
        <w:t xml:space="preserve">stado, </w:t>
      </w:r>
      <w:r w:rsidR="00026ED6">
        <w:t>m</w:t>
      </w:r>
      <w:r w:rsidR="00DF0DE2" w:rsidRPr="00640BD1">
        <w:t xml:space="preserve">unicipio, </w:t>
      </w:r>
      <w:r w:rsidR="00026ED6">
        <w:t>c</w:t>
      </w:r>
      <w:r w:rsidR="00DF0DE2" w:rsidRPr="00640BD1">
        <w:t>orreo electrónico</w:t>
      </w:r>
      <w:r w:rsidR="00026ED6">
        <w:t>, teléfono, dirección</w:t>
      </w:r>
      <w:r w:rsidR="006D34DF">
        <w:t>,</w:t>
      </w:r>
      <w:r w:rsidR="00DF0DE2" w:rsidRPr="00640BD1">
        <w:t xml:space="preserve"> </w:t>
      </w:r>
      <w:r w:rsidR="00026ED6">
        <w:t>c</w:t>
      </w:r>
      <w:r w:rsidR="00DF0DE2" w:rsidRPr="00640BD1">
        <w:t>ontraseña</w:t>
      </w:r>
      <w:r w:rsidR="006D34DF">
        <w:t xml:space="preserve"> y oficio (este último únicamente para el usuario-trabajador)</w:t>
      </w:r>
      <w:r w:rsidR="00DF0DE2" w:rsidRPr="00640BD1">
        <w:t>)</w:t>
      </w:r>
      <w:r w:rsidR="006D34DF">
        <w:t>, el registro de un nuevo usuario-solicitante será mediante un “form wizard” que es una serie de pasos que el usuario nuevo debe de completar para poder ser registrado en el sistema.</w:t>
      </w:r>
    </w:p>
    <w:p w14:paraId="07789913" w14:textId="5BF26D50" w:rsidR="00DF0DE2" w:rsidRPr="00640BD1" w:rsidRDefault="00640BD1" w:rsidP="00640BD1">
      <w:pPr>
        <w:pStyle w:val="CuerpoDOC"/>
      </w:pPr>
      <w:r>
        <w:t>RF0</w:t>
      </w:r>
      <w:r w:rsidR="003E1B8A">
        <w:t>3</w:t>
      </w:r>
      <w:r>
        <w:t xml:space="preserve">- </w:t>
      </w:r>
      <w:r w:rsidR="00DF0DE2" w:rsidRPr="00640BD1">
        <w:t>Si el usuario-solicitante</w:t>
      </w:r>
      <w:r w:rsidR="006D34DF">
        <w:t xml:space="preserve"> y/o usuario-trabajador</w:t>
      </w:r>
      <w:r w:rsidR="00DF0DE2" w:rsidRPr="00640BD1">
        <w:t xml:space="preserve"> ya tiene una cuenta</w:t>
      </w:r>
      <w:r w:rsidR="006D34DF">
        <w:t>,</w:t>
      </w:r>
      <w:r w:rsidR="00DF0DE2" w:rsidRPr="00640BD1">
        <w:t xml:space="preserve"> debe iniciar sesión con su correo electrónico y su contraseña</w:t>
      </w:r>
      <w:r w:rsidR="006D34DF">
        <w:t xml:space="preserve"> a través de un formulario para poder acceder a los servicios de “Perfilados”</w:t>
      </w:r>
      <w:r w:rsidR="00DF0DE2" w:rsidRPr="00640BD1">
        <w:t>.</w:t>
      </w:r>
    </w:p>
    <w:p w14:paraId="6D917C16" w14:textId="33F670A8" w:rsidR="00DF0DE2" w:rsidRDefault="00640BD1" w:rsidP="00640BD1">
      <w:pPr>
        <w:pStyle w:val="CuerpoDOC"/>
      </w:pPr>
      <w:r>
        <w:t>RF0</w:t>
      </w:r>
      <w:r w:rsidR="003E1B8A">
        <w:t>4</w:t>
      </w:r>
      <w:r>
        <w:t xml:space="preserve">- </w:t>
      </w:r>
      <w:r w:rsidR="00DF0DE2" w:rsidRPr="00640BD1">
        <w:t>El usuario-solicitante en la página principal del sistema va a poder filtrar el tipo de oficio que requiere para su tarea o actividad que necesita para que pueda mostrarse en el mapa los usuarios-trabajador que se encuentran alrededor de su ubicación con la finalidad de visualizar que hay usuarios-trabajador disponibles dependiendo del oficio filtrado.</w:t>
      </w:r>
    </w:p>
    <w:p w14:paraId="379C59A7" w14:textId="67F6D2DE" w:rsidR="006F124F" w:rsidRPr="00640BD1" w:rsidRDefault="006F124F" w:rsidP="00640BD1">
      <w:pPr>
        <w:pStyle w:val="CuerpoDOC"/>
      </w:pPr>
      <w:r>
        <w:t>RF0</w:t>
      </w:r>
      <w:r w:rsidR="003E1B8A">
        <w:t>5</w:t>
      </w:r>
      <w:r>
        <w:t>- Ambos tipos de usuario van a poder agregar o editar información a su perfil, por ejemplo, el usuario-trabajador debe de agregar su experiencia en dicho oficio para así ser un mejor candidato postulado para quien lo requiera</w:t>
      </w:r>
      <w:r w:rsidR="003E1B8A">
        <w:t xml:space="preserve"> o actualizar su contraseña</w:t>
      </w:r>
      <w:r>
        <w:t>.</w:t>
      </w:r>
    </w:p>
    <w:p w14:paraId="015239ED" w14:textId="08D904DF" w:rsidR="00DF0DE2" w:rsidRDefault="00640BD1" w:rsidP="00640BD1">
      <w:pPr>
        <w:pStyle w:val="CuerpoDOC"/>
      </w:pPr>
      <w:r>
        <w:t>RF0</w:t>
      </w:r>
      <w:r w:rsidR="003E1B8A">
        <w:t>6</w:t>
      </w:r>
      <w:r>
        <w:t xml:space="preserve">- </w:t>
      </w:r>
      <w:r w:rsidR="00DF0DE2" w:rsidRPr="00640BD1">
        <w:t>El usuario solicitante va a poder publicar en el sistema la tarea o actividad que necesita para que los usuarios-trabajador puedan postularse.</w:t>
      </w:r>
    </w:p>
    <w:p w14:paraId="089CA380" w14:textId="0F1D0D13" w:rsidR="003E1B8A" w:rsidRPr="003E1B8A" w:rsidRDefault="003E1B8A" w:rsidP="003E1B8A">
      <w:pPr>
        <w:pStyle w:val="CuerpoDOC"/>
      </w:pPr>
      <w:r>
        <w:t>RF0</w:t>
      </w:r>
      <w:r>
        <w:t>7</w:t>
      </w:r>
      <w:r>
        <w:t xml:space="preserve">- </w:t>
      </w:r>
      <w:r>
        <w:t xml:space="preserve"> </w:t>
      </w:r>
      <w:r w:rsidRPr="003E1B8A">
        <w:t xml:space="preserve">El Usuario Solicitante solo </w:t>
      </w:r>
      <w:r w:rsidRPr="003E1B8A">
        <w:t>podrá</w:t>
      </w:r>
      <w:r w:rsidRPr="003E1B8A">
        <w:t xml:space="preserve"> publicar una actividad o tarea a la vez o hasta que la anterior est</w:t>
      </w:r>
      <w:r>
        <w:t>é</w:t>
      </w:r>
      <w:r w:rsidRPr="003E1B8A">
        <w:t xml:space="preserve"> en estado de finalizada.</w:t>
      </w:r>
    </w:p>
    <w:p w14:paraId="4A84FC28" w14:textId="43EB5526" w:rsidR="00DF0DE2" w:rsidRDefault="00640BD1" w:rsidP="00640BD1">
      <w:pPr>
        <w:pStyle w:val="CuerpoDOC"/>
      </w:pPr>
      <w:r>
        <w:t>RF0</w:t>
      </w:r>
      <w:r w:rsidR="003E1B8A">
        <w:t>8</w:t>
      </w:r>
      <w:r>
        <w:t xml:space="preserve">- </w:t>
      </w:r>
      <w:r w:rsidR="00DF0DE2" w:rsidRPr="00640BD1">
        <w:t>Los usuarios-trabajador que cumplan con el oficio de la publicación que ha hecho el usuario-solicitante se van a poder postular presionando un botón que se va a encontrar en la publicación del usuario-solicitante.</w:t>
      </w:r>
    </w:p>
    <w:p w14:paraId="1B50F105" w14:textId="2E83822F" w:rsidR="003E1B8A" w:rsidRPr="003E1B8A" w:rsidRDefault="003E1B8A" w:rsidP="003E1B8A">
      <w:pPr>
        <w:pStyle w:val="CuerpoDOC"/>
      </w:pPr>
      <w:r>
        <w:t>RF0</w:t>
      </w:r>
      <w:r>
        <w:t>9</w:t>
      </w:r>
      <w:r>
        <w:t>-</w:t>
      </w:r>
      <w:r>
        <w:t xml:space="preserve"> </w:t>
      </w:r>
      <w:r w:rsidRPr="003E1B8A">
        <w:t xml:space="preserve">El </w:t>
      </w:r>
      <w:r>
        <w:t>u</w:t>
      </w:r>
      <w:r w:rsidRPr="003E1B8A">
        <w:t>suario</w:t>
      </w:r>
      <w:r>
        <w:t>-t</w:t>
      </w:r>
      <w:r w:rsidRPr="003E1B8A">
        <w:t xml:space="preserve">rabajador no </w:t>
      </w:r>
      <w:r w:rsidRPr="003E1B8A">
        <w:t>podrá</w:t>
      </w:r>
      <w:r w:rsidRPr="003E1B8A">
        <w:t xml:space="preserve"> postularse a </w:t>
      </w:r>
      <w:r w:rsidRPr="003E1B8A">
        <w:t>ningún</w:t>
      </w:r>
      <w:r w:rsidRPr="003E1B8A">
        <w:t xml:space="preserve"> otro trabajo si actualmente tiene alguno asignado.</w:t>
      </w:r>
    </w:p>
    <w:p w14:paraId="6ACA7A2C" w14:textId="3C0CAFE8" w:rsidR="00DF0DE2" w:rsidRPr="00640BD1" w:rsidRDefault="00640BD1" w:rsidP="00640BD1">
      <w:pPr>
        <w:pStyle w:val="CuerpoDOC"/>
      </w:pPr>
      <w:r>
        <w:t>RF</w:t>
      </w:r>
      <w:r w:rsidR="003E1B8A">
        <w:t>10</w:t>
      </w:r>
      <w:r>
        <w:t xml:space="preserve">- </w:t>
      </w:r>
      <w:r w:rsidR="00DF0DE2" w:rsidRPr="00640BD1">
        <w:t>El usuario-solicitante debe de visitar el perfil de los usuarios-trabajador postulados para conocer la experiencia de cada uno y así poder decidir con cual va a querer agendar la cita para hacer la tarea o actividad que este requiere.</w:t>
      </w:r>
    </w:p>
    <w:p w14:paraId="74BDE803" w14:textId="1DA1AA7A" w:rsidR="00DF0DE2" w:rsidRDefault="00640BD1" w:rsidP="00640BD1">
      <w:pPr>
        <w:pStyle w:val="CuerpoDOC"/>
      </w:pPr>
      <w:r>
        <w:t>RF</w:t>
      </w:r>
      <w:r w:rsidR="006F124F">
        <w:t>1</w:t>
      </w:r>
      <w:r w:rsidR="003E1B8A">
        <w:t>1</w:t>
      </w:r>
      <w:r>
        <w:t xml:space="preserve">- </w:t>
      </w:r>
      <w:r w:rsidR="00026ED6" w:rsidRPr="00026ED6">
        <w:t xml:space="preserve">El usuario-solicitante debe de seleccionar a un solo usuario-trabajador para </w:t>
      </w:r>
      <w:r w:rsidR="00026ED6" w:rsidRPr="00026ED6">
        <w:br/>
        <w:t>solo una actividad o tarea y agendar la cita mediante el perfil de este y que también será mostrada en ambos perfiles.</w:t>
      </w:r>
    </w:p>
    <w:p w14:paraId="1DEDB6C3" w14:textId="1BEF7A75" w:rsidR="006F124F" w:rsidRDefault="00550C11" w:rsidP="00640BD1">
      <w:pPr>
        <w:pStyle w:val="CuerpoDO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909E8D" wp14:editId="42B7F566">
                <wp:simplePos x="0" y="0"/>
                <wp:positionH relativeFrom="column">
                  <wp:posOffset>-462915</wp:posOffset>
                </wp:positionH>
                <wp:positionV relativeFrom="paragraph">
                  <wp:posOffset>-630382</wp:posOffset>
                </wp:positionV>
                <wp:extent cx="152400" cy="10058400"/>
                <wp:effectExtent l="19050" t="19050" r="19050" b="1905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8F54E" id="Rectángulo 29" o:spid="_x0000_s1026" style="position:absolute;margin-left:-36.45pt;margin-top:-49.65pt;width:12pt;height:11in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" fillcolor="#3f1d5a [3204]" strokecolor="#1f0e2c [1604]" strokeweight="2.25pt"/>
            </w:pict>
          </mc:Fallback>
        </mc:AlternateContent>
      </w:r>
      <w:r w:rsidR="00640BD1">
        <w:t>RF1</w:t>
      </w:r>
      <w:r w:rsidR="003E1B8A">
        <w:t>2</w:t>
      </w:r>
      <w:r w:rsidR="00640BD1">
        <w:t xml:space="preserve">- </w:t>
      </w:r>
      <w:r w:rsidR="00DF0DE2" w:rsidRPr="00640BD1">
        <w:t>El usuario-trabajador podrá visualizar en un mapa la ubicación del usuario-solicitante que ha hecho la publicación.</w:t>
      </w:r>
    </w:p>
    <w:p w14:paraId="4D39903A" w14:textId="4449D465" w:rsidR="00550C11" w:rsidRPr="00550C11" w:rsidRDefault="00550C11" w:rsidP="00550C11">
      <w:pPr>
        <w:pStyle w:val="CuerpoDOC"/>
      </w:pPr>
      <w:r>
        <w:t>RF1</w:t>
      </w:r>
      <w:r>
        <w:t>3</w:t>
      </w:r>
      <w:r>
        <w:t xml:space="preserve">- </w:t>
      </w:r>
      <w:r w:rsidRPr="00550C11">
        <w:t xml:space="preserve">El usuario-trabajador al momento de realizar la tarea asignada deberá de colocarla como finalizada para que se le vea </w:t>
      </w:r>
      <w:r w:rsidRPr="00550C11">
        <w:t>reflejada</w:t>
      </w:r>
      <w:r w:rsidRPr="00550C11">
        <w:t xml:space="preserve"> al usuario-solicitante</w:t>
      </w:r>
      <w:r>
        <w:t>.</w:t>
      </w:r>
    </w:p>
    <w:p w14:paraId="0E188969" w14:textId="644C7450" w:rsidR="00550C11" w:rsidRPr="00550C11" w:rsidRDefault="00550C11" w:rsidP="00550C11">
      <w:pPr>
        <w:pStyle w:val="CuerpoDOC"/>
      </w:pPr>
      <w:r>
        <w:t>RF1</w:t>
      </w:r>
      <w:r>
        <w:t>4</w:t>
      </w:r>
      <w:r>
        <w:t>-</w:t>
      </w:r>
      <w:r>
        <w:t xml:space="preserve"> </w:t>
      </w:r>
      <w:r w:rsidRPr="00550C11">
        <w:t>El usuario-solicitante validar</w:t>
      </w:r>
      <w:r>
        <w:t>á</w:t>
      </w:r>
      <w:r w:rsidRPr="00550C11">
        <w:t xml:space="preserve"> la tarea que haya sido cumplida </w:t>
      </w:r>
      <w:r w:rsidRPr="00550C11">
        <w:t>después</w:t>
      </w:r>
      <w:r w:rsidRPr="00550C11">
        <w:t xml:space="preserve"> de que el usuario-trabajador haya registrado como terminada la tarea o actividad y </w:t>
      </w:r>
      <w:r w:rsidRPr="00550C11">
        <w:t>proseguirá</w:t>
      </w:r>
      <w:r w:rsidRPr="00550C11">
        <w:t xml:space="preserve"> a realizar el pago de dicha actividad o tarea.</w:t>
      </w:r>
    </w:p>
    <w:p w14:paraId="5F75E113" w14:textId="0EBED312" w:rsidR="00DF0DE2" w:rsidRDefault="00640BD1" w:rsidP="00640BD1">
      <w:pPr>
        <w:pStyle w:val="CuerpoDOC"/>
      </w:pPr>
      <w:r>
        <w:t>RF1</w:t>
      </w:r>
      <w:r w:rsidR="00550C11">
        <w:t>5</w:t>
      </w:r>
      <w:r>
        <w:t xml:space="preserve">- </w:t>
      </w:r>
      <w:r w:rsidR="00DF0DE2" w:rsidRPr="00640BD1">
        <w:t>El usuario-solicitante y el usuario-trabajador debe de cerrar sesión mediante un botón que se encontrará en el sistema.</w:t>
      </w:r>
    </w:p>
    <w:p w14:paraId="49B41269" w14:textId="63044710" w:rsidR="002270F1" w:rsidRPr="002270F1" w:rsidRDefault="002270F1" w:rsidP="002270F1">
      <w:pPr>
        <w:pStyle w:val="CuerpoDOC"/>
      </w:pPr>
      <w:r>
        <w:t>RF1</w:t>
      </w:r>
      <w:r>
        <w:t>6</w:t>
      </w:r>
      <w:r>
        <w:t xml:space="preserve">- </w:t>
      </w:r>
      <w:r>
        <w:t>I</w:t>
      </w:r>
      <w:r w:rsidRPr="002270F1">
        <w:t>mplementación de la api google maps</w:t>
      </w:r>
      <w:r>
        <w:t>.</w:t>
      </w:r>
    </w:p>
    <w:p w14:paraId="607EF0FE" w14:textId="4AD6FD62" w:rsidR="002F6A81" w:rsidRDefault="002F6A81" w:rsidP="00026ED6">
      <w:pPr>
        <w:pStyle w:val="TtuloDOC"/>
        <w:ind w:left="0"/>
      </w:pPr>
    </w:p>
    <w:p w14:paraId="12C8B14E" w14:textId="7F5BB807" w:rsidR="00F3460F" w:rsidRDefault="00F3460F" w:rsidP="00AB3053">
      <w:pPr>
        <w:pStyle w:val="TtuloDOC"/>
      </w:pPr>
      <w:r w:rsidRPr="00F3460F">
        <w:t>Requerimientos No Funcionales</w:t>
      </w:r>
    </w:p>
    <w:p w14:paraId="3DEBE383" w14:textId="29397C4A" w:rsidR="00F3460F" w:rsidRPr="00F3460F" w:rsidRDefault="00F3460F" w:rsidP="00F3460F">
      <w:pPr>
        <w:pStyle w:val="CuerpoDOC"/>
        <w:rPr>
          <w:b/>
          <w:bCs/>
        </w:rPr>
      </w:pPr>
      <w:r w:rsidRPr="00F3460F">
        <w:rPr>
          <w:b/>
          <w:bCs/>
        </w:rPr>
        <w:t>Eficiencia</w:t>
      </w:r>
    </w:p>
    <w:p w14:paraId="1D83F37B" w14:textId="0DFC2C6B" w:rsidR="00F3460F" w:rsidRPr="00F92E24" w:rsidRDefault="00F92E24" w:rsidP="00F92E24">
      <w:pPr>
        <w:pStyle w:val="CuerpoDOC"/>
      </w:pPr>
      <w:r>
        <w:t xml:space="preserve">RNF01- </w:t>
      </w:r>
      <w:r w:rsidR="00F3460F" w:rsidRPr="00F92E24">
        <w:t>El sistema debe de tardar alrededor de 5 seg</w:t>
      </w:r>
      <w:r w:rsidR="00FB3EF3" w:rsidRPr="00F92E24">
        <w:t>undos</w:t>
      </w:r>
      <w:r w:rsidR="00F3460F" w:rsidRPr="00F92E24">
        <w:t xml:space="preserve"> cargar el sitio del usuario que ha iniciado sesión.</w:t>
      </w:r>
    </w:p>
    <w:p w14:paraId="6A2075D2" w14:textId="23CD28AD" w:rsidR="00F3460F" w:rsidRPr="00F92E24" w:rsidRDefault="00F92E24" w:rsidP="00F92E24">
      <w:pPr>
        <w:pStyle w:val="CuerpoDOC"/>
      </w:pPr>
      <w:r>
        <w:t xml:space="preserve">RNF02- </w:t>
      </w:r>
      <w:r w:rsidR="00F3460F" w:rsidRPr="00F92E24">
        <w:t>El sistema debe tener una disponibilidad del 99,99%</w:t>
      </w:r>
      <w:r w:rsidR="009F4047">
        <w:t>.</w:t>
      </w:r>
    </w:p>
    <w:p w14:paraId="7A54E5B5" w14:textId="6AE0527F" w:rsidR="00F3460F" w:rsidRPr="00F92E24" w:rsidRDefault="00F92E24" w:rsidP="00F92E24">
      <w:pPr>
        <w:pStyle w:val="CuerpoDOC"/>
      </w:pPr>
      <w:r>
        <w:t xml:space="preserve">RNF03- </w:t>
      </w:r>
      <w:r w:rsidR="00F3460F" w:rsidRPr="00F92E24">
        <w:t>El sistema debe ser capaz de operar adecuadamente con hasta 100.000 usuarios con sesiones concurrentes.</w:t>
      </w:r>
    </w:p>
    <w:p w14:paraId="25FD4A97" w14:textId="1B0DFB27" w:rsidR="00F3460F" w:rsidRPr="00F92E24" w:rsidRDefault="00F3460F" w:rsidP="00F92E24">
      <w:pPr>
        <w:pStyle w:val="CuerpoDOC"/>
        <w:rPr>
          <w:b/>
          <w:bCs/>
        </w:rPr>
      </w:pPr>
      <w:r w:rsidRPr="00F92E24">
        <w:rPr>
          <w:b/>
          <w:bCs/>
        </w:rPr>
        <w:t xml:space="preserve">Seguridad </w:t>
      </w:r>
    </w:p>
    <w:p w14:paraId="012343D3" w14:textId="624424F1" w:rsidR="00F3460F" w:rsidRDefault="00F92E24" w:rsidP="00F92E24">
      <w:pPr>
        <w:pStyle w:val="CuerpoDOC"/>
      </w:pPr>
      <w:r>
        <w:t xml:space="preserve">RNF04- </w:t>
      </w:r>
      <w:r w:rsidR="00F3460F" w:rsidRPr="00F92E24">
        <w:t>El sistema debe cumplir las disposiciones que marca la Ley Orgánica de Datos Personales.</w:t>
      </w:r>
    </w:p>
    <w:p w14:paraId="6B4A1A13" w14:textId="1A3BD3A7" w:rsidR="00026ED6" w:rsidRPr="00F92E24" w:rsidRDefault="00026ED6" w:rsidP="00026ED6">
      <w:pPr>
        <w:pStyle w:val="CuerpoDOC"/>
        <w:jc w:val="center"/>
      </w:pPr>
      <w:r w:rsidRPr="00026ED6">
        <w:t>http://www.diputados.gob.mx/LeyesBiblio/pdf/LGPDPPSO.pdf?fbclid=IwAR1XrTzeVBywetoBuiZY44sFN7PgGgkvt2nk-7wf6XKsHRPpHmVqx52_pOE</w:t>
      </w:r>
    </w:p>
    <w:p w14:paraId="40ED9546" w14:textId="6A4020C4" w:rsidR="00F3460F" w:rsidRPr="00F92E24" w:rsidRDefault="00F92E24" w:rsidP="00F92E24">
      <w:pPr>
        <w:pStyle w:val="CuerpoDOC"/>
      </w:pPr>
      <w:r>
        <w:t xml:space="preserve">RNF05- </w:t>
      </w:r>
      <w:r w:rsidR="00F3460F" w:rsidRPr="00F92E24">
        <w:t>Todas las comunicaciones externas entre servidores de datos, aplicación y cliente del sistema deben estar encriptadas utilizando el algoritmo RSA</w:t>
      </w:r>
      <w:r w:rsidR="00DC6AB4">
        <w:t xml:space="preserve"> y SHA-254</w:t>
      </w:r>
      <w:r w:rsidR="00F3460F" w:rsidRPr="00F92E24">
        <w:t>.</w:t>
      </w:r>
    </w:p>
    <w:p w14:paraId="75846AEE" w14:textId="3BF30BA9" w:rsidR="00F3460F" w:rsidRPr="00F92E24" w:rsidRDefault="00F3460F" w:rsidP="00F92E24">
      <w:pPr>
        <w:pStyle w:val="CuerpoDOC"/>
        <w:rPr>
          <w:b/>
          <w:bCs/>
        </w:rPr>
      </w:pPr>
      <w:r w:rsidRPr="00F92E24">
        <w:rPr>
          <w:b/>
          <w:bCs/>
        </w:rPr>
        <w:t>Usabilidad</w:t>
      </w:r>
    </w:p>
    <w:p w14:paraId="74072338" w14:textId="5D472EE2" w:rsidR="00F3460F" w:rsidRPr="00F92E24" w:rsidRDefault="00F92E24" w:rsidP="00F92E24">
      <w:pPr>
        <w:pStyle w:val="CuerpoDOC"/>
      </w:pPr>
      <w:r>
        <w:t xml:space="preserve">RNF06- </w:t>
      </w:r>
      <w:r w:rsidR="00F3460F" w:rsidRPr="00F92E24">
        <w:t>El sistema debe proporcionar mensajes de error que sean informativos y orientados a los usuarios finales.</w:t>
      </w:r>
    </w:p>
    <w:p w14:paraId="50DF17CD" w14:textId="271E227A" w:rsidR="00F3460F" w:rsidRPr="00F92E24" w:rsidRDefault="00F92E24" w:rsidP="00F92E24">
      <w:pPr>
        <w:pStyle w:val="CuerpoDOC"/>
      </w:pPr>
      <w:r>
        <w:t xml:space="preserve">RNF07- </w:t>
      </w:r>
      <w:r w:rsidR="00F3460F" w:rsidRPr="00F92E24">
        <w:t>El sistema web debe de ser un diseño “Responsive” con el fin de garantizar una adecuada visualización en múltiples dispositivos como lo son: computadoras, tableta y teléfonos celulares.</w:t>
      </w:r>
    </w:p>
    <w:p w14:paraId="19A0E213" w14:textId="54FB7024" w:rsidR="00F3460F" w:rsidRPr="00F92E24" w:rsidRDefault="00F92E24" w:rsidP="00F92E24">
      <w:pPr>
        <w:pStyle w:val="CuerpoDOC"/>
      </w:pPr>
      <w:r>
        <w:t xml:space="preserve">RNF08- </w:t>
      </w:r>
      <w:r w:rsidR="00F3460F" w:rsidRPr="00F92E24">
        <w:t>El sistema debe poseer interfaces gráficas llamativas para el usuario.</w:t>
      </w:r>
    </w:p>
    <w:p w14:paraId="0EC38DB6" w14:textId="100FA2F3" w:rsidR="00F3460F" w:rsidRDefault="00F92E24" w:rsidP="00F92E24">
      <w:pPr>
        <w:pStyle w:val="CuerpoDOC"/>
      </w:pPr>
      <w:r>
        <w:t xml:space="preserve">RNF09- </w:t>
      </w:r>
      <w:r w:rsidR="00F3460F" w:rsidRPr="00F92E24">
        <w:t>El sistema web debe de estar en el idioma español.</w:t>
      </w:r>
    </w:p>
    <w:p w14:paraId="6D509D8F" w14:textId="00C9B76E" w:rsidR="00550C11" w:rsidRDefault="0098096F" w:rsidP="00550C11">
      <w:pPr>
        <w:pStyle w:val="CuerpoDOC"/>
      </w:pPr>
      <w:r>
        <w:t xml:space="preserve">RNF10- </w:t>
      </w:r>
      <w:r w:rsidRPr="00121445">
        <w:t>La aplicación obtendrá una comisión a partir de un Modelo matemático tomando en cuenta el tipo de actividad y el monto deseado a pagar por la actividad.</w:t>
      </w:r>
    </w:p>
    <w:p w14:paraId="789B1FF0" w14:textId="653A4042" w:rsidR="00AB3053" w:rsidRDefault="007B2057" w:rsidP="00550C11">
      <w:pPr>
        <w:pStyle w:val="CuerpoDOC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403B55" wp14:editId="3A084D2E">
                <wp:simplePos x="0" y="0"/>
                <wp:positionH relativeFrom="column">
                  <wp:posOffset>-462280</wp:posOffset>
                </wp:positionH>
                <wp:positionV relativeFrom="paragraph">
                  <wp:posOffset>-659765</wp:posOffset>
                </wp:positionV>
                <wp:extent cx="152400" cy="1005840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005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FD8B6" id="Rectángulo 1" o:spid="_x0000_s1026" style="position:absolute;margin-left:-36.4pt;margin-top:-51.95pt;width:12pt;height:1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" fillcolor="#3f1d5a [3204]" strokecolor="#1f0e2c [1604]" strokeweight="2.25pt"/>
            </w:pict>
          </mc:Fallback>
        </mc:AlternateContent>
      </w:r>
      <w:r w:rsidR="00550C11">
        <w:t>RNF1</w:t>
      </w:r>
      <w:r w:rsidR="00550C11">
        <w:t>1</w:t>
      </w:r>
      <w:r w:rsidR="00550C11">
        <w:t xml:space="preserve">- </w:t>
      </w:r>
      <w:r w:rsidR="00550C11">
        <w:t>El sitio web debe de tener los colores relacionados a la colorimetría de la empresa “Perfilados”.</w:t>
      </w:r>
    </w:p>
    <w:p w14:paraId="625EEE68" w14:textId="1B960493" w:rsidR="00EE469F" w:rsidRPr="00EE469F" w:rsidRDefault="00EE469F" w:rsidP="00EE469F">
      <w:pPr>
        <w:pStyle w:val="CuerpoDOC"/>
      </w:pPr>
      <w:r>
        <w:t xml:space="preserve">RNF11- </w:t>
      </w:r>
      <w:r>
        <w:t>T</w:t>
      </w:r>
      <w:r w:rsidRPr="00EE469F">
        <w:t>ipografía</w:t>
      </w:r>
      <w:r w:rsidRPr="00EE469F">
        <w:t xml:space="preserve"> font-family Arial y sans-serif</w:t>
      </w:r>
      <w:r>
        <w:t>.</w:t>
      </w:r>
    </w:p>
    <w:sectPr w:rsidR="00EE469F" w:rsidRPr="00EE469F" w:rsidSect="00C37285">
      <w:headerReference w:type="default" r:id="rId23"/>
      <w:footerReference w:type="even" r:id="rId24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9C656" w14:textId="77777777" w:rsidR="005F7733" w:rsidRDefault="005F7733">
      <w:pPr>
        <w:spacing w:after="0" w:line="240" w:lineRule="auto"/>
      </w:pPr>
      <w:r>
        <w:separator/>
      </w:r>
    </w:p>
  </w:endnote>
  <w:endnote w:type="continuationSeparator" w:id="0">
    <w:p w14:paraId="10F2DD7A" w14:textId="77777777" w:rsidR="005F7733" w:rsidRDefault="005F77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8543D" w14:textId="77777777" w:rsidR="00172D10" w:rsidRDefault="00172D10">
    <w:pPr>
      <w:jc w:val="right"/>
    </w:pPr>
  </w:p>
  <w:p w14:paraId="1B548752" w14:textId="77777777" w:rsidR="00172D10" w:rsidRDefault="001C62C8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272063" w:themeColor="accent3"/>
        <w:lang w:bidi="es-ES"/>
      </w:rPr>
      <w:sym w:font="Wingdings 2" w:char="F097"/>
    </w:r>
  </w:p>
  <w:p w14:paraId="14D8227E" w14:textId="77777777" w:rsidR="00172D10" w:rsidRDefault="00172D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9298D3" w14:textId="77777777" w:rsidR="005F7733" w:rsidRDefault="005F7733">
      <w:pPr>
        <w:spacing w:after="0" w:line="240" w:lineRule="auto"/>
      </w:pPr>
      <w:r>
        <w:separator/>
      </w:r>
    </w:p>
  </w:footnote>
  <w:footnote w:type="continuationSeparator" w:id="0">
    <w:p w14:paraId="522EBA94" w14:textId="77777777" w:rsidR="005F7733" w:rsidRDefault="005F77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DE866" w14:textId="77777777" w:rsidR="00172D10" w:rsidRPr="005D120C" w:rsidRDefault="001C62C8">
    <w:pPr>
      <w:jc w:val="center"/>
      <w:rPr>
        <w:color w:val="F3642C" w:themeColor="text2"/>
      </w:rPr>
    </w:pPr>
    <w:r w:rsidRPr="005D120C">
      <w:rPr>
        <w:color w:val="F3642C" w:themeColor="text2"/>
        <w:lang w:bidi="es-ES"/>
      </w:rPr>
      <w:sym w:font="Symbol" w:char="F0B7"/>
    </w:r>
    <w:r w:rsidRPr="005D120C">
      <w:rPr>
        <w:color w:val="F3642C" w:themeColor="text2"/>
        <w:lang w:bidi="es-ES"/>
      </w:rPr>
      <w:t xml:space="preserve"> </w:t>
    </w:r>
    <w:r w:rsidRPr="005D120C">
      <w:rPr>
        <w:color w:val="F3642C" w:themeColor="text2"/>
        <w:lang w:bidi="es-ES"/>
      </w:rPr>
      <w:sym w:font="Symbol" w:char="F0B7"/>
    </w:r>
    <w:r w:rsidRPr="005D120C">
      <w:rPr>
        <w:color w:val="F3642C" w:themeColor="text2"/>
        <w:lang w:bidi="es-ES"/>
      </w:rPr>
      <w:t xml:space="preserve"> </w:t>
    </w:r>
    <w:r w:rsidRPr="005D120C">
      <w:rPr>
        <w:color w:val="F3642C" w:themeColor="text2"/>
        <w:lang w:bidi="es-ES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74A"/>
    <w:multiLevelType w:val="hybridMultilevel"/>
    <w:tmpl w:val="29003BD0"/>
    <w:lvl w:ilvl="0" w:tplc="677C9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64228"/>
    <w:multiLevelType w:val="hybridMultilevel"/>
    <w:tmpl w:val="81C0116E"/>
    <w:lvl w:ilvl="0" w:tplc="677C9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63B46"/>
    <w:multiLevelType w:val="hybridMultilevel"/>
    <w:tmpl w:val="2A3A3F9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B5477E"/>
    <w:multiLevelType w:val="hybridMultilevel"/>
    <w:tmpl w:val="DC6A6E58"/>
    <w:lvl w:ilvl="0" w:tplc="677C9D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593131F"/>
    <w:multiLevelType w:val="hybridMultilevel"/>
    <w:tmpl w:val="1C0E9AF2"/>
    <w:lvl w:ilvl="0" w:tplc="677C9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618BF"/>
    <w:multiLevelType w:val="hybridMultilevel"/>
    <w:tmpl w:val="CE74C20C"/>
    <w:lvl w:ilvl="0" w:tplc="677C9D0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451B6B"/>
    <w:multiLevelType w:val="hybridMultilevel"/>
    <w:tmpl w:val="FD927DE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335E8"/>
    <w:multiLevelType w:val="hybridMultilevel"/>
    <w:tmpl w:val="A0D2483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F2E5C"/>
    <w:multiLevelType w:val="hybridMultilevel"/>
    <w:tmpl w:val="91BC42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234A00"/>
    <w:multiLevelType w:val="hybridMultilevel"/>
    <w:tmpl w:val="54E08BDC"/>
    <w:lvl w:ilvl="0" w:tplc="677C9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5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33"/>
    <w:rsid w:val="00026ED6"/>
    <w:rsid w:val="00056BFA"/>
    <w:rsid w:val="00125A16"/>
    <w:rsid w:val="00172D10"/>
    <w:rsid w:val="001A2155"/>
    <w:rsid w:val="001B3A66"/>
    <w:rsid w:val="001C62C8"/>
    <w:rsid w:val="00211214"/>
    <w:rsid w:val="002270F1"/>
    <w:rsid w:val="00250B83"/>
    <w:rsid w:val="00260E5B"/>
    <w:rsid w:val="002A2E02"/>
    <w:rsid w:val="002B474D"/>
    <w:rsid w:val="002F6A81"/>
    <w:rsid w:val="00374C02"/>
    <w:rsid w:val="003E1B8A"/>
    <w:rsid w:val="003F17C8"/>
    <w:rsid w:val="00426F60"/>
    <w:rsid w:val="00456B0C"/>
    <w:rsid w:val="004A7E44"/>
    <w:rsid w:val="004F53E9"/>
    <w:rsid w:val="00550C11"/>
    <w:rsid w:val="005D120C"/>
    <w:rsid w:val="005F7733"/>
    <w:rsid w:val="00640BD1"/>
    <w:rsid w:val="006C7362"/>
    <w:rsid w:val="006D34DF"/>
    <w:rsid w:val="006F124F"/>
    <w:rsid w:val="00732598"/>
    <w:rsid w:val="00794981"/>
    <w:rsid w:val="007B046C"/>
    <w:rsid w:val="007B2057"/>
    <w:rsid w:val="007D2602"/>
    <w:rsid w:val="008A25CD"/>
    <w:rsid w:val="00901939"/>
    <w:rsid w:val="0096164A"/>
    <w:rsid w:val="0098096F"/>
    <w:rsid w:val="009823B0"/>
    <w:rsid w:val="009F4047"/>
    <w:rsid w:val="00A272E4"/>
    <w:rsid w:val="00AB3053"/>
    <w:rsid w:val="00AC2F7B"/>
    <w:rsid w:val="00B4458D"/>
    <w:rsid w:val="00B76B9C"/>
    <w:rsid w:val="00B903A7"/>
    <w:rsid w:val="00C37285"/>
    <w:rsid w:val="00D1710B"/>
    <w:rsid w:val="00DA3BB9"/>
    <w:rsid w:val="00DB553B"/>
    <w:rsid w:val="00DC6AB4"/>
    <w:rsid w:val="00DF0DE2"/>
    <w:rsid w:val="00EE469F"/>
    <w:rsid w:val="00F3460F"/>
    <w:rsid w:val="00F843C3"/>
    <w:rsid w:val="00F92E24"/>
    <w:rsid w:val="00FB3EF3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31C264A"/>
  <w15:docId w15:val="{6B38B2DD-2906-4FCC-B119-7CE2527F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BFA"/>
    <w:pPr>
      <w:keepNext/>
      <w:keepLines/>
      <w:shd w:val="clear" w:color="auto" w:fill="3F1D5A" w:themeFill="accent1"/>
      <w:spacing w:before="360" w:after="0" w:line="228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F3642C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F3642C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BFA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F1D5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6B9C"/>
    <w:rPr>
      <w:rFonts w:asciiTheme="majorHAnsi" w:eastAsiaTheme="majorEastAsia" w:hAnsiTheme="majorHAnsi" w:cstheme="majorBidi"/>
      <w:b/>
      <w:bCs/>
      <w:color w:val="3F1D5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F3642C" w:themeColor="text2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272063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F3642C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F1D5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3F1D5A" w:themeColor="accent1"/>
        <w:left w:val="single" w:sz="36" w:space="8" w:color="3F1D5A" w:themeColor="accent1"/>
        <w:bottom w:val="single" w:sz="36" w:space="8" w:color="3F1D5A" w:themeColor="accent1"/>
        <w:right w:val="single" w:sz="36" w:space="8" w:color="3F1D5A" w:themeColor="accent1"/>
      </w:pBdr>
      <w:shd w:val="clear" w:color="auto" w:fill="3F1D5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F1D5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F3642C" w:themeColor="text2"/>
      <w:spacing w:val="5"/>
      <w:kern w:val="28"/>
      <w:sz w:val="60"/>
      <w:szCs w:val="56"/>
      <w14:ligatures w14:val="standardContextual"/>
      <w14:cntxtAlts/>
    </w:rPr>
  </w:style>
  <w:style w:type="paragraph" w:customStyle="1" w:styleId="TtuloDOC">
    <w:name w:val="TítuloDOC"/>
    <w:basedOn w:val="Normal"/>
    <w:link w:val="TtuloDOCCar"/>
    <w:qFormat/>
    <w:rsid w:val="00AB3053"/>
    <w:pPr>
      <w:spacing w:after="160" w:line="259" w:lineRule="auto"/>
      <w:ind w:left="708"/>
    </w:pPr>
    <w:rPr>
      <w:rFonts w:ascii="Arial" w:eastAsiaTheme="minorHAnsi" w:hAnsi="Arial"/>
      <w:b/>
      <w:sz w:val="24"/>
      <w:lang w:val="es-MX"/>
    </w:rPr>
  </w:style>
  <w:style w:type="character" w:customStyle="1" w:styleId="TtuloDOCCar">
    <w:name w:val="TítuloDOC Car"/>
    <w:basedOn w:val="Fuentedeprrafopredeter"/>
    <w:link w:val="TtuloDOC"/>
    <w:rsid w:val="00AB3053"/>
    <w:rPr>
      <w:rFonts w:ascii="Arial" w:eastAsiaTheme="minorHAnsi" w:hAnsi="Arial"/>
      <w:b/>
      <w:sz w:val="24"/>
      <w:lang w:val="es-MX"/>
    </w:rPr>
  </w:style>
  <w:style w:type="paragraph" w:customStyle="1" w:styleId="CuerpoDOC">
    <w:name w:val="CuerpoDOC"/>
    <w:basedOn w:val="TtuloDOC"/>
    <w:link w:val="CuerpoDOCCar"/>
    <w:qFormat/>
    <w:rsid w:val="00AB3053"/>
    <w:pPr>
      <w:ind w:left="0"/>
      <w:jc w:val="both"/>
    </w:pPr>
    <w:rPr>
      <w:b w:val="0"/>
    </w:rPr>
  </w:style>
  <w:style w:type="character" w:customStyle="1" w:styleId="CuerpoDOCCar">
    <w:name w:val="CuerpoDOC Car"/>
    <w:basedOn w:val="TtuloDOCCar"/>
    <w:link w:val="CuerpoDOC"/>
    <w:rsid w:val="00AB3053"/>
    <w:rPr>
      <w:rFonts w:ascii="Arial" w:eastAsiaTheme="minorHAnsi" w:hAnsi="Arial"/>
      <w:b w:val="0"/>
      <w:sz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AB3053"/>
    <w:rPr>
      <w:color w:val="0000FF"/>
      <w:u w:val="single"/>
    </w:rPr>
  </w:style>
  <w:style w:type="table" w:styleId="Tablaconcuadrcula1clara">
    <w:name w:val="Grid Table 1 Light"/>
    <w:basedOn w:val="Tablanormal"/>
    <w:uiPriority w:val="46"/>
    <w:rsid w:val="00AB3053"/>
    <w:pPr>
      <w:spacing w:after="0" w:line="240" w:lineRule="auto"/>
    </w:pPr>
    <w:rPr>
      <w:rFonts w:eastAsiaTheme="minorHAnsi"/>
      <w:lang w:val="es-MX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sv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ol\AppData\Roaming\Microsoft\Templates\Informe%20(dise&#241;o%20Ejecutiv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xecutive">
  <a:themeElements>
    <a:clrScheme name="Custom 224">
      <a:dk1>
        <a:sysClr val="windowText" lastClr="000000"/>
      </a:dk1>
      <a:lt1>
        <a:sysClr val="window" lastClr="FFFFFF"/>
      </a:lt1>
      <a:dk2>
        <a:srgbClr val="F3642C"/>
      </a:dk2>
      <a:lt2>
        <a:srgbClr val="E4E9EF"/>
      </a:lt2>
      <a:accent1>
        <a:srgbClr val="3F1D5A"/>
      </a:accent1>
      <a:accent2>
        <a:srgbClr val="F79E28"/>
      </a:accent2>
      <a:accent3>
        <a:srgbClr val="272063"/>
      </a:accent3>
      <a:accent4>
        <a:srgbClr val="70C6DB"/>
      </a:accent4>
      <a:accent5>
        <a:srgbClr val="214461"/>
      </a:accent5>
      <a:accent6>
        <a:srgbClr val="758085"/>
      </a:accent6>
      <a:hlink>
        <a:srgbClr val="F3642C"/>
      </a:hlink>
      <a:folHlink>
        <a:srgbClr val="B2B2B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Ejecutivo).dotx</Template>
  <TotalTime>92</TotalTime>
  <Pages>4</Pages>
  <Words>774</Words>
  <Characters>4261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karol_quijas@hotmail.com</dc:creator>
  <cp:lastModifiedBy>KAROL MANDUJANO QUIJAS</cp:lastModifiedBy>
  <cp:revision>19</cp:revision>
  <cp:lastPrinted>2020-09-03T04:56:00Z</cp:lastPrinted>
  <dcterms:created xsi:type="dcterms:W3CDTF">2020-08-31T17:26:00Z</dcterms:created>
  <dcterms:modified xsi:type="dcterms:W3CDTF">2020-09-03T04:57:00Z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